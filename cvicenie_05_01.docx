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2D89" w14:textId="77777777" w:rsidR="009F7FCE" w:rsidRPr="00EE426C" w:rsidRDefault="00C11F5F" w:rsidP="00C24DEF">
      <w:pPr>
        <w:pStyle w:val="papertitle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14:paraId="1AFF9479" w14:textId="77777777" w:rsidR="00C24DEF" w:rsidRPr="00EE426C" w:rsidRDefault="009B2539" w:rsidP="00EE426C">
      <w:pPr>
        <w:pStyle w:val="author"/>
      </w:pPr>
      <w:r>
        <w:t>Author</w:t>
      </w:r>
      <w:r w:rsidR="00BE1A78">
        <w:rPr>
          <w:rStyle w:val="FootnoteReference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14:paraId="59EFA62B" w14:textId="77777777" w:rsidR="00C24DEF" w:rsidRPr="00EE426C" w:rsidRDefault="009B2539" w:rsidP="00EE426C">
      <w:pPr>
        <w:pStyle w:val="address"/>
      </w:pPr>
      <w:r w:rsidRPr="00EE426C">
        <w:t>Princeton University, Princeton NJ 08544, USA</w:t>
      </w:r>
    </w:p>
    <w:p w14:paraId="59C6B302" w14:textId="77777777" w:rsidR="00C24DEF" w:rsidRPr="006809AE" w:rsidRDefault="009B2539" w:rsidP="006809AE">
      <w:pPr>
        <w:pStyle w:val="address"/>
      </w:pPr>
      <w:r w:rsidRPr="006809AE">
        <w:rPr>
          <w:rStyle w:val="e-mail"/>
        </w:rPr>
        <w:t>lncs@springer.com</w:t>
      </w:r>
    </w:p>
    <w:p w14:paraId="36CE4971" w14:textId="77777777"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22E4353E" w14:textId="77777777"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27DB400D" w14:textId="77777777" w:rsidR="00C24DEF" w:rsidRDefault="009B2539" w:rsidP="00C24DEF">
      <w:pPr>
        <w:pStyle w:val="heading1"/>
      </w:pPr>
      <w:r>
        <w:t>First Section</w:t>
      </w:r>
    </w:p>
    <w:p w14:paraId="2134F2DD" w14:textId="77777777"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0755CE59" w14:textId="77777777"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01D9D971" w14:textId="77777777" w:rsidR="00C24DEF" w:rsidRDefault="009B2539" w:rsidP="00C24DEF">
      <w:r>
        <w:t>Subsequent paragraphs, however, are indented.</w:t>
      </w:r>
    </w:p>
    <w:p w14:paraId="1D7784DE" w14:textId="77777777" w:rsidR="003E337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14:paraId="0D30F0B3" w14:textId="77777777" w:rsidR="003E337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="00CD3B6E" w:rsidRPr="00CD3B6E">
        <w:t xml:space="preserve">Table </w:t>
      </w:r>
      <w:r w:rsidR="00CD3B6E" w:rsidRPr="00CD3B6E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14:paraId="298EC86A" w14:textId="77777777"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CD3B6E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520E4647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65AB45A0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769AF10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311D7495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51FCC49A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8AAFCF2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22B679A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4D65B5D0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4CD188EE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690F323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0705715F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76DB0EB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72D03841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1D7F00AF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2C49F47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2C34709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1AB377D9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90B08E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77625AE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1346B5A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6EE5969D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720991C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742B5ABC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3E44C27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78CFEC22" w14:textId="77777777" w:rsidR="00EE1BBB" w:rsidRDefault="009B2539" w:rsidP="00EC51EE">
      <w:pPr>
        <w:spacing w:before="240"/>
        <w:ind w:firstLine="0"/>
      </w:pPr>
      <w:r>
        <w:lastRenderedPageBreak/>
        <w:t xml:space="preserve">Displayed equations are centered and set on a separate line. </w:t>
      </w:r>
    </w:p>
    <w:p w14:paraId="5BA2D228" w14:textId="77777777"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CD3B6E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10652179" w14:textId="77777777"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="00CD3B6E" w:rsidRPr="00CD3B6E">
        <w:t>Fig. 1</w:t>
      </w:r>
      <w:r w:rsidRPr="00D000D8">
        <w:fldChar w:fldCharType="end"/>
      </w:r>
      <w:r w:rsidRPr="00D000D8">
        <w:t>).</w:t>
      </w:r>
    </w:p>
    <w:p w14:paraId="12C1E9BD" w14:textId="77777777" w:rsidR="00EE1BBB" w:rsidRPr="00EE1BBB" w:rsidRDefault="009B2539" w:rsidP="00EE1BBB">
      <w:pPr>
        <w:spacing w:before="360"/>
        <w:ind w:left="227" w:hanging="227"/>
      </w:pPr>
      <w:r>
        <w:rPr>
          <w:noProof/>
          <w:lang w:val="en-GB" w:eastAsia="en-GB"/>
        </w:rPr>
        <w:drawing>
          <wp:inline distT="0" distB="0" distL="0" distR="0" wp14:anchorId="10BE64BB" wp14:editId="732B1859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30B5C7" w14:textId="77777777" w:rsidR="002D3488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CD3B6E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4BBA5D06" w14:textId="77777777"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478F7ED4" w14:textId="77777777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67016813" w14:textId="77777777" w:rsidR="00606587" w:rsidRDefault="009B2539" w:rsidP="00606587">
      <w:pPr>
        <w:pStyle w:val="referenceitem"/>
      </w:pPr>
      <w:r>
        <w:t>Author, F.: Article title. Journal 2(5), 99–110 (2016).</w:t>
      </w:r>
    </w:p>
    <w:p w14:paraId="3C0291AC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499B351F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6251C498" w14:textId="77777777"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75EFEF5B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192C" w14:textId="77777777" w:rsidR="00080DB8" w:rsidRDefault="00080DB8">
      <w:r>
        <w:separator/>
      </w:r>
    </w:p>
  </w:endnote>
  <w:endnote w:type="continuationSeparator" w:id="0">
    <w:p w14:paraId="786166D4" w14:textId="77777777" w:rsidR="00080DB8" w:rsidRDefault="0008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132B" w14:textId="77777777" w:rsidR="00080DB8" w:rsidRDefault="00080DB8" w:rsidP="009F7FCE">
      <w:pPr>
        <w:ind w:firstLine="0"/>
      </w:pPr>
      <w:r>
        <w:separator/>
      </w:r>
    </w:p>
  </w:footnote>
  <w:footnote w:type="continuationSeparator" w:id="0">
    <w:p w14:paraId="00CE7D18" w14:textId="77777777" w:rsidR="00080DB8" w:rsidRDefault="00080DB8" w:rsidP="009F7FCE">
      <w:pPr>
        <w:ind w:firstLine="0"/>
      </w:pPr>
      <w:r>
        <w:continuationSeparator/>
      </w:r>
    </w:p>
  </w:footnote>
  <w:footnote w:id="1">
    <w:p w14:paraId="5B1547B7" w14:textId="77777777" w:rsidR="00BE1A78" w:rsidRPr="00BE1A78" w:rsidRDefault="00BE1A78">
      <w:pPr>
        <w:pStyle w:val="FootnoteText"/>
        <w:rPr>
          <w:lang w:val="sk-SK"/>
        </w:rPr>
      </w:pPr>
      <w:r>
        <w:rPr>
          <w:rStyle w:val="FootnoteReference"/>
        </w:rPr>
        <w:footnoteRef/>
      </w:r>
      <w:r>
        <w:t xml:space="preserve"> Bachelor / Master / Doctoral study </w:t>
      </w:r>
      <w:proofErr w:type="spellStart"/>
      <w:r>
        <w:t>programme</w:t>
      </w:r>
      <w:proofErr w:type="spellEnd"/>
      <w:r>
        <w:t xml:space="preserve"> in field: Informatics / Computer Engineering / Software Engineering / Information Systems / Applied Informatics Supervisor: Professor / Assoc. Professor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>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071460240">
    <w:abstractNumId w:val="0"/>
  </w:num>
  <w:num w:numId="2" w16cid:durableId="370958655">
    <w:abstractNumId w:val="0"/>
  </w:num>
  <w:num w:numId="3" w16cid:durableId="857736786">
    <w:abstractNumId w:val="1"/>
  </w:num>
  <w:num w:numId="4" w16cid:durableId="1078020914">
    <w:abstractNumId w:val="1"/>
  </w:num>
  <w:num w:numId="5" w16cid:durableId="1128743647">
    <w:abstractNumId w:val="3"/>
  </w:num>
  <w:num w:numId="6" w16cid:durableId="1837068058">
    <w:abstractNumId w:val="3"/>
  </w:num>
  <w:num w:numId="7" w16cid:durableId="1164470502">
    <w:abstractNumId w:val="2"/>
  </w:num>
  <w:num w:numId="8" w16cid:durableId="1599484969">
    <w:abstractNumId w:val="4"/>
  </w:num>
  <w:num w:numId="9" w16cid:durableId="52167306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6E"/>
    <w:rsid w:val="00080DB8"/>
    <w:rsid w:val="000B499E"/>
    <w:rsid w:val="000F0AD5"/>
    <w:rsid w:val="001A02F0"/>
    <w:rsid w:val="001F3791"/>
    <w:rsid w:val="002A2CB0"/>
    <w:rsid w:val="002D48C5"/>
    <w:rsid w:val="00350752"/>
    <w:rsid w:val="004E6991"/>
    <w:rsid w:val="004E7C27"/>
    <w:rsid w:val="005C2ECC"/>
    <w:rsid w:val="00750493"/>
    <w:rsid w:val="007E1174"/>
    <w:rsid w:val="008F2D4C"/>
    <w:rsid w:val="009930E4"/>
    <w:rsid w:val="009B2539"/>
    <w:rsid w:val="009F1708"/>
    <w:rsid w:val="009F7FCE"/>
    <w:rsid w:val="00A93504"/>
    <w:rsid w:val="00B23481"/>
    <w:rsid w:val="00BE1A78"/>
    <w:rsid w:val="00C11F5F"/>
    <w:rsid w:val="00CD3B6E"/>
    <w:rsid w:val="00DC2CA9"/>
    <w:rsid w:val="00E603C7"/>
    <w:rsid w:val="00F14A3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61696"/>
  <w15:docId w15:val="{D6E26222-9918-4E2D-BD62-94FD1F00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rsid w:val="000F0AD5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rFonts w:ascii="Adobe Gothic Std B" w:hAnsi="Adobe Gothic Std B"/>
      <w:b/>
      <w:sz w:val="32"/>
    </w:rPr>
  </w:style>
  <w:style w:type="paragraph" w:customStyle="1" w:styleId="heading2">
    <w:name w:val="heading2"/>
    <w:basedOn w:val="Normal"/>
    <w:next w:val="p1a"/>
    <w:qFormat/>
    <w:rsid w:val="000F0AD5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rFonts w:ascii="Adobe Gothic Std B" w:hAnsi="Adobe Gothic Std B"/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an\Downloads\iitsrc_paper-WORD\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6CEB-A288-4D48-8E92-EA2B265C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Marcinco</dc:creator>
  <dc:description>Formats and macros for Springer Lecture Notes</dc:description>
  <cp:lastModifiedBy>Milan Marcinčo</cp:lastModifiedBy>
  <cp:revision>2</cp:revision>
  <dcterms:created xsi:type="dcterms:W3CDTF">2022-11-07T14:02:00Z</dcterms:created>
  <dcterms:modified xsi:type="dcterms:W3CDTF">2022-11-07T14:09:00Z</dcterms:modified>
</cp:coreProperties>
</file>